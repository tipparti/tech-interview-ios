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85D45" w14:textId="77777777" w:rsidR="00A27383" w:rsidRDefault="004E14EE" w:rsidP="00965D17">
      <w:pPr>
        <w:pStyle w:val="Title"/>
      </w:pPr>
      <w:r>
        <w:t>Naina Tipparti</w:t>
      </w:r>
    </w:p>
    <w:p w14:paraId="1DAEEF0B" w14:textId="77777777" w:rsidR="00965D17" w:rsidRDefault="004E14EE" w:rsidP="00965D17">
      <w:r>
        <w:t>135 Sweet berry Ct, Alpharetta, GA</w:t>
      </w:r>
      <w:r w:rsidR="00965D17">
        <w:t> | </w:t>
      </w:r>
      <w:r w:rsidR="00555DC1">
        <w:t>(</w:t>
      </w:r>
      <w:r>
        <w:t>972</w:t>
      </w:r>
      <w:r w:rsidR="00555DC1">
        <w:t xml:space="preserve">) </w:t>
      </w:r>
      <w:r>
        <w:t>822</w:t>
      </w:r>
      <w:r w:rsidR="00555DC1">
        <w:t xml:space="preserve"> </w:t>
      </w:r>
      <w:r>
        <w:t>3243</w:t>
      </w:r>
      <w:r w:rsidR="00965D17">
        <w:t> | </w:t>
      </w:r>
      <w:hyperlink r:id="rId7" w:history="1">
        <w:r w:rsidR="00632C6B" w:rsidRPr="0012681B">
          <w:rPr>
            <w:rStyle w:val="Hyperlink"/>
          </w:rPr>
          <w:t>nainasai.tipparti@gmail.com</w:t>
        </w:r>
      </w:hyperlink>
      <w:r w:rsidR="00632C6B">
        <w:t xml:space="preserve"> | </w:t>
      </w:r>
      <w:hyperlink r:id="rId8" w:history="1">
        <w:proofErr w:type="spellStart"/>
        <w:r w:rsidR="00632C6B" w:rsidRPr="00632C6B">
          <w:rPr>
            <w:rStyle w:val="Hyperlink"/>
          </w:rPr>
          <w:t>Github</w:t>
        </w:r>
        <w:proofErr w:type="spellEnd"/>
      </w:hyperlink>
    </w:p>
    <w:p w14:paraId="5B153DB4" w14:textId="77777777" w:rsidR="004E14EE" w:rsidRDefault="004E14EE" w:rsidP="004E14EE">
      <w:pPr>
        <w:pStyle w:val="Address"/>
      </w:pPr>
      <w:r w:rsidRPr="004E14EE">
        <w:t>First Performance Corporation</w:t>
      </w:r>
    </w:p>
    <w:p w14:paraId="58ED11E2" w14:textId="77777777" w:rsidR="004E14EE" w:rsidRPr="004E14EE" w:rsidRDefault="004E14EE" w:rsidP="004E14EE">
      <w:pPr>
        <w:pStyle w:val="Address"/>
      </w:pPr>
      <w:r w:rsidRPr="004E14EE">
        <w:rPr>
          <w:bCs/>
          <w:color w:val="0D0D0D" w:themeColor="text1" w:themeTint="F2"/>
        </w:rPr>
        <w:t>Atlanta, GA</w:t>
      </w:r>
      <w:bookmarkStart w:id="0" w:name="_GoBack"/>
      <w:bookmarkEnd w:id="0"/>
    </w:p>
    <w:p w14:paraId="19D3EFBC" w14:textId="77777777" w:rsidR="00965D17" w:rsidRDefault="00965D17" w:rsidP="00965D17">
      <w:pPr>
        <w:pStyle w:val="Salutation"/>
      </w:pPr>
      <w:r>
        <w:t>D</w:t>
      </w:r>
      <w:r w:rsidR="004E14EE">
        <w:t>ear</w:t>
      </w:r>
      <w:r>
        <w:t>:</w:t>
      </w:r>
      <w:r w:rsidR="004E14EE">
        <w:t xml:space="preserve"> </w:t>
      </w:r>
    </w:p>
    <w:p w14:paraId="72A0B099" w14:textId="77777777" w:rsidR="00965D17" w:rsidRDefault="004E14EE" w:rsidP="00555DC1">
      <w:pPr>
        <w:jc w:val="both"/>
      </w:pPr>
      <w:r>
        <w:t>This letter is to express my interest in your job posti</w:t>
      </w:r>
      <w:r>
        <w:t xml:space="preserve">ng for current position. With a </w:t>
      </w:r>
      <w:r>
        <w:t xml:space="preserve">Master’s degree in Computer Science, and hands-on experience using Swift, </w:t>
      </w:r>
      <w:proofErr w:type="spellStart"/>
      <w:r>
        <w:t>Obective</w:t>
      </w:r>
      <w:proofErr w:type="spellEnd"/>
      <w:r>
        <w:t xml:space="preserve"> </w:t>
      </w:r>
      <w:r>
        <w:t>C++, PHP, Java, Python, Shell Scripting, C#, C++ and Web/Mobile technologies</w:t>
      </w:r>
      <w:r>
        <w:t xml:space="preserve"> </w:t>
      </w:r>
      <w:r>
        <w:t xml:space="preserve">like HTML, CSS, JavaScript, jQuery, </w:t>
      </w:r>
      <w:proofErr w:type="spellStart"/>
      <w:r>
        <w:t>NodeJS</w:t>
      </w:r>
      <w:proofErr w:type="spellEnd"/>
      <w:r>
        <w:t xml:space="preserve">, PHP, MySQL, JSON, </w:t>
      </w:r>
      <w:proofErr w:type="spellStart"/>
      <w:r>
        <w:t>Xcode</w:t>
      </w:r>
      <w:proofErr w:type="spellEnd"/>
      <w:r>
        <w:t>, Swift 2.0,</w:t>
      </w:r>
      <w:r>
        <w:t xml:space="preserve"> </w:t>
      </w:r>
      <w:r>
        <w:t xml:space="preserve">Cocoa, </w:t>
      </w:r>
      <w:proofErr w:type="spellStart"/>
      <w:r>
        <w:t>UIKit</w:t>
      </w:r>
      <w:proofErr w:type="spellEnd"/>
      <w:r>
        <w:t xml:space="preserve">, </w:t>
      </w:r>
      <w:proofErr w:type="spellStart"/>
      <w:r>
        <w:t>CoreData</w:t>
      </w:r>
      <w:proofErr w:type="spellEnd"/>
      <w:r>
        <w:t xml:space="preserve">, </w:t>
      </w:r>
      <w:proofErr w:type="spellStart"/>
      <w:r>
        <w:t>Alamofire</w:t>
      </w:r>
      <w:proofErr w:type="spellEnd"/>
      <w:r w:rsidR="00555DC1">
        <w:t xml:space="preserve">, </w:t>
      </w:r>
      <w:proofErr w:type="spellStart"/>
      <w:r w:rsidR="00555DC1">
        <w:t>JustSwift</w:t>
      </w:r>
      <w:proofErr w:type="spellEnd"/>
      <w:r>
        <w:t xml:space="preserve"> to create and </w:t>
      </w:r>
      <w:r w:rsidR="00555DC1">
        <w:t xml:space="preserve">implement software applications, </w:t>
      </w:r>
      <w:r>
        <w:t>I am confident that I will be an asset to your organization.</w:t>
      </w:r>
    </w:p>
    <w:p w14:paraId="19A3CB5B" w14:textId="77777777" w:rsidR="00555DC1" w:rsidRDefault="00555DC1" w:rsidP="00555DC1">
      <w:pPr>
        <w:jc w:val="both"/>
      </w:pPr>
      <w:r w:rsidRPr="00555DC1">
        <w:t>I prefer the working challenges based on projects that require me to work outside</w:t>
      </w:r>
      <w:r>
        <w:t xml:space="preserve"> </w:t>
      </w:r>
      <w:r w:rsidRPr="00555DC1">
        <w:t>my comfort and knowledge set. I’m keen to learn new technologies and development</w:t>
      </w:r>
      <w:r>
        <w:t xml:space="preserve"> </w:t>
      </w:r>
      <w:r w:rsidRPr="00555DC1">
        <w:t>techniques, which helps me to improve my knowledge and to advance my</w:t>
      </w:r>
      <w:r>
        <w:t xml:space="preserve"> </w:t>
      </w:r>
      <w:r w:rsidRPr="00555DC1">
        <w:t>career in a positive direction. I also have an ability to think unconventionally to</w:t>
      </w:r>
      <w:r>
        <w:t xml:space="preserve"> </w:t>
      </w:r>
      <w:r w:rsidRPr="00555DC1">
        <w:t>derive innovative solutions for the problems. I am passionate to be a part of the</w:t>
      </w:r>
      <w:r>
        <w:t xml:space="preserve"> </w:t>
      </w:r>
      <w:r w:rsidRPr="00555DC1">
        <w:t>team that produces world’s most advanced software and touches millions of</w:t>
      </w:r>
      <w:r>
        <w:t xml:space="preserve"> </w:t>
      </w:r>
      <w:r w:rsidRPr="00555DC1">
        <w:t>people every day.</w:t>
      </w:r>
    </w:p>
    <w:p w14:paraId="3BBD1995" w14:textId="77777777" w:rsidR="00555DC1" w:rsidRPr="00555DC1" w:rsidRDefault="00555DC1" w:rsidP="00555DC1">
      <w:pPr>
        <w:jc w:val="both"/>
      </w:pPr>
      <w:r>
        <w:t>I worked</w:t>
      </w:r>
      <w:r w:rsidRPr="00555DC1">
        <w:t xml:space="preserve"> as a </w:t>
      </w:r>
      <w:r>
        <w:t>Lead iOS Developer</w:t>
      </w:r>
      <w:r w:rsidRPr="00555DC1">
        <w:t xml:space="preserve"> at Old Dominion University.</w:t>
      </w:r>
      <w:r>
        <w:t xml:space="preserve"> </w:t>
      </w:r>
      <w:r w:rsidRPr="00555DC1">
        <w:t>As a Master’s Student, I developed Web and Mobile applications. I have been</w:t>
      </w:r>
      <w:r>
        <w:t xml:space="preserve"> </w:t>
      </w:r>
      <w:r w:rsidRPr="00555DC1">
        <w:t>held responsible as a Graduate Research Assistant for iOS App Development and</w:t>
      </w:r>
      <w:r>
        <w:t xml:space="preserve"> </w:t>
      </w:r>
      <w:r w:rsidRPr="00555DC1">
        <w:t>Web Designing (two years).</w:t>
      </w:r>
    </w:p>
    <w:p w14:paraId="608B3375" w14:textId="77777777" w:rsidR="00555DC1" w:rsidRPr="00555DC1" w:rsidRDefault="00555DC1" w:rsidP="00555DC1">
      <w:pPr>
        <w:jc w:val="both"/>
      </w:pPr>
      <w:r w:rsidRPr="00555DC1">
        <w:t>Your listed requirements closely match my background and skills. A few I would like</w:t>
      </w:r>
      <w:r>
        <w:t xml:space="preserve"> </w:t>
      </w:r>
      <w:r w:rsidRPr="00555DC1">
        <w:t>to highlight that would enable me to contribute to your bottom line are:</w:t>
      </w:r>
    </w:p>
    <w:p w14:paraId="5741F089" w14:textId="77777777" w:rsidR="00555DC1" w:rsidRPr="00555DC1" w:rsidRDefault="00555DC1" w:rsidP="00555DC1">
      <w:pPr>
        <w:pStyle w:val="ListParagraph"/>
        <w:numPr>
          <w:ilvl w:val="0"/>
          <w:numId w:val="17"/>
        </w:numPr>
        <w:jc w:val="both"/>
      </w:pPr>
      <w:r w:rsidRPr="00555DC1">
        <w:t>3 years of professional experience as Software Developer.</w:t>
      </w:r>
    </w:p>
    <w:p w14:paraId="17B59A3A" w14:textId="77777777" w:rsidR="00555DC1" w:rsidRPr="00555DC1" w:rsidRDefault="00555DC1" w:rsidP="00555DC1">
      <w:pPr>
        <w:pStyle w:val="ListParagraph"/>
        <w:numPr>
          <w:ilvl w:val="0"/>
          <w:numId w:val="17"/>
        </w:numPr>
        <w:jc w:val="both"/>
      </w:pPr>
      <w:r w:rsidRPr="00555DC1">
        <w:t>Highly skilled in designing, testing, and developing software.</w:t>
      </w:r>
    </w:p>
    <w:p w14:paraId="2CEA7079" w14:textId="77777777" w:rsidR="00555DC1" w:rsidRPr="00555DC1" w:rsidRDefault="00555DC1" w:rsidP="00555DC1">
      <w:pPr>
        <w:pStyle w:val="ListParagraph"/>
        <w:numPr>
          <w:ilvl w:val="0"/>
          <w:numId w:val="17"/>
        </w:numPr>
        <w:jc w:val="both"/>
      </w:pPr>
      <w:r w:rsidRPr="00555DC1">
        <w:t>Thorough understanding of data structures and algorithms.</w:t>
      </w:r>
    </w:p>
    <w:p w14:paraId="38E99DC9" w14:textId="77777777" w:rsidR="00555DC1" w:rsidRPr="00555DC1" w:rsidRDefault="00555DC1" w:rsidP="00555DC1">
      <w:pPr>
        <w:pStyle w:val="ListParagraph"/>
        <w:numPr>
          <w:ilvl w:val="0"/>
          <w:numId w:val="17"/>
        </w:numPr>
        <w:jc w:val="both"/>
      </w:pPr>
      <w:r w:rsidRPr="00555DC1">
        <w:t>Knowledgeable of back end and front end development practices.</w:t>
      </w:r>
    </w:p>
    <w:p w14:paraId="7556FAF6" w14:textId="77777777" w:rsidR="00555DC1" w:rsidRDefault="00555DC1" w:rsidP="00555DC1">
      <w:pPr>
        <w:pStyle w:val="ListParagraph"/>
        <w:numPr>
          <w:ilvl w:val="0"/>
          <w:numId w:val="17"/>
        </w:numPr>
        <w:jc w:val="both"/>
      </w:pPr>
      <w:r w:rsidRPr="00555DC1">
        <w:t>Passionate to work and learn new technologies.</w:t>
      </w:r>
    </w:p>
    <w:p w14:paraId="24E6B27E" w14:textId="77777777" w:rsidR="00632C6B" w:rsidRDefault="00632C6B" w:rsidP="00632C6B">
      <w:pPr>
        <w:pStyle w:val="ListParagraph"/>
        <w:jc w:val="both"/>
      </w:pPr>
    </w:p>
    <w:p w14:paraId="415A60D1" w14:textId="77777777" w:rsidR="00555DC1" w:rsidRDefault="00555DC1" w:rsidP="00632C6B">
      <w:pPr>
        <w:jc w:val="both"/>
      </w:pPr>
      <w:r w:rsidRPr="00555DC1">
        <w:t>A quick learner, good problem solving skills and a great eye for detail.</w:t>
      </w:r>
      <w:r>
        <w:t xml:space="preserve"> </w:t>
      </w:r>
      <w:r w:rsidRPr="00555DC1">
        <w:t>With good communication skills and ability to work individually and as part of a</w:t>
      </w:r>
      <w:r>
        <w:t xml:space="preserve"> </w:t>
      </w:r>
      <w:r w:rsidRPr="00555DC1">
        <w:t>team, I would be highly gratified if you consider me for this important position.</w:t>
      </w:r>
    </w:p>
    <w:p w14:paraId="434111FC" w14:textId="77777777" w:rsidR="00302A2C" w:rsidRDefault="007C10EF" w:rsidP="00555DC1">
      <w:pPr>
        <w:pStyle w:val="Closing"/>
      </w:pPr>
      <w:sdt>
        <w:sdtPr>
          <w:alias w:val="Sincerely:"/>
          <w:tag w:val="Sincerely:"/>
          <w:id w:val="-1406294513"/>
          <w:placeholder>
            <w:docPart w:val="1C8322299D241F4998BC694E88F78EA7"/>
          </w:placeholder>
          <w:temporary/>
          <w:showingPlcHdr/>
          <w15:appearance w15:val="hidden"/>
        </w:sdtPr>
        <w:sdtEndPr/>
        <w:sdtContent>
          <w:r w:rsidR="000D5AB1">
            <w:t>Sincerely</w:t>
          </w:r>
        </w:sdtContent>
      </w:sdt>
      <w:r w:rsidR="00555DC1">
        <w:t>,</w:t>
      </w:r>
    </w:p>
    <w:p w14:paraId="325BC524" w14:textId="77777777" w:rsidR="00632C6B" w:rsidRPr="00632C6B" w:rsidRDefault="00555DC1" w:rsidP="00632C6B">
      <w:pPr>
        <w:pStyle w:val="Signature"/>
      </w:pPr>
      <w:r>
        <w:t>Naina Tipparti</w:t>
      </w:r>
    </w:p>
    <w:sectPr w:rsidR="00632C6B" w:rsidRPr="00632C6B" w:rsidSect="00673C35">
      <w:footerReference w:type="default" r:id="rId9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E7F78" w14:textId="77777777" w:rsidR="007C10EF" w:rsidRDefault="007C10EF">
      <w:pPr>
        <w:spacing w:after="0"/>
      </w:pPr>
      <w:r>
        <w:separator/>
      </w:r>
    </w:p>
  </w:endnote>
  <w:endnote w:type="continuationSeparator" w:id="0">
    <w:p w14:paraId="1C04297C" w14:textId="77777777" w:rsidR="007C10EF" w:rsidRDefault="007C10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74F55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32C6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4AE363" w14:textId="77777777" w:rsidR="007C10EF" w:rsidRDefault="007C10EF">
      <w:pPr>
        <w:spacing w:after="0"/>
      </w:pPr>
      <w:r>
        <w:separator/>
      </w:r>
    </w:p>
  </w:footnote>
  <w:footnote w:type="continuationSeparator" w:id="0">
    <w:p w14:paraId="55947320" w14:textId="77777777" w:rsidR="007C10EF" w:rsidRDefault="007C10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2AB17C9A"/>
    <w:multiLevelType w:val="hybridMultilevel"/>
    <w:tmpl w:val="D744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4"/>
  </w:num>
  <w:num w:numId="15">
    <w:abstractNumId w:val="13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EE"/>
    <w:rsid w:val="000D5AB1"/>
    <w:rsid w:val="002045EB"/>
    <w:rsid w:val="00293B83"/>
    <w:rsid w:val="00302A2C"/>
    <w:rsid w:val="00381669"/>
    <w:rsid w:val="004E14EE"/>
    <w:rsid w:val="0052105A"/>
    <w:rsid w:val="00555DC1"/>
    <w:rsid w:val="00632C6B"/>
    <w:rsid w:val="00673C35"/>
    <w:rsid w:val="006A3CE7"/>
    <w:rsid w:val="0076387D"/>
    <w:rsid w:val="007C10EF"/>
    <w:rsid w:val="008F15C5"/>
    <w:rsid w:val="00965D17"/>
    <w:rsid w:val="00A27383"/>
    <w:rsid w:val="00A736B0"/>
    <w:rsid w:val="00C83E3C"/>
    <w:rsid w:val="00D02A74"/>
    <w:rsid w:val="00D905F1"/>
    <w:rsid w:val="00D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4A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55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nainasai.tipparti@gmail.com" TargetMode="External"/><Relationship Id="rId8" Type="http://schemas.openxmlformats.org/officeDocument/2006/relationships/hyperlink" Target="https://github.com/tipparti/tech-interview-ios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ipparti/Library/Containers/com.microsoft.Word/Data/Library/Caches/1033/TM02919495/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8322299D241F4998BC694E88F78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4B3D8-1D37-3E4C-B094-5ADEF80CDFDC}"/>
      </w:docPartPr>
      <w:docPartBody>
        <w:p w:rsidR="00000000" w:rsidRDefault="00B74579">
          <w:pPr>
            <w:pStyle w:val="1C8322299D241F4998BC694E88F78EA7"/>
          </w:pPr>
          <w:r>
            <w:t>Sincerely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579"/>
    <w:rsid w:val="00B7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5318D8A6D86F46B963AB476A226554">
    <w:name w:val="AF5318D8A6D86F46B963AB476A226554"/>
  </w:style>
  <w:style w:type="paragraph" w:customStyle="1" w:styleId="754DE9A948FF8145874A48F0CA2E7152">
    <w:name w:val="754DE9A948FF8145874A48F0CA2E7152"/>
  </w:style>
  <w:style w:type="paragraph" w:customStyle="1" w:styleId="E749442255B3C24AAA2B0F88BB1FA17B">
    <w:name w:val="E749442255B3C24AAA2B0F88BB1FA17B"/>
  </w:style>
  <w:style w:type="paragraph" w:customStyle="1" w:styleId="9A092E5606AEA04EB19A349D07AC4EF2">
    <w:name w:val="9A092E5606AEA04EB19A349D07AC4EF2"/>
  </w:style>
  <w:style w:type="paragraph" w:customStyle="1" w:styleId="9CC2292601C0DC4F81FC21D6FB0B854C">
    <w:name w:val="9CC2292601C0DC4F81FC21D6FB0B854C"/>
  </w:style>
  <w:style w:type="paragraph" w:customStyle="1" w:styleId="D01B626ECED6044EBF14FC87C58744A4">
    <w:name w:val="D01B626ECED6044EBF14FC87C58744A4"/>
  </w:style>
  <w:style w:type="paragraph" w:customStyle="1" w:styleId="9216287C77206E44B19C0EB91A835F18">
    <w:name w:val="9216287C77206E44B19C0EB91A835F18"/>
  </w:style>
  <w:style w:type="paragraph" w:customStyle="1" w:styleId="58096374C831EB4E84AF49AA2AAF8C41">
    <w:name w:val="58096374C831EB4E84AF49AA2AAF8C41"/>
  </w:style>
  <w:style w:type="paragraph" w:customStyle="1" w:styleId="0869214F957CBF4D852AD7EF1E240DA4">
    <w:name w:val="0869214F957CBF4D852AD7EF1E240DA4"/>
  </w:style>
  <w:style w:type="paragraph" w:customStyle="1" w:styleId="2DEF771D1B50F74C8CB3E4E3FFE7D824">
    <w:name w:val="2DEF771D1B50F74C8CB3E4E3FFE7D824"/>
  </w:style>
  <w:style w:type="paragraph" w:customStyle="1" w:styleId="47C89EBA8808C0498D16BA8EB462A0AE">
    <w:name w:val="47C89EBA8808C0498D16BA8EB462A0AE"/>
  </w:style>
  <w:style w:type="paragraph" w:customStyle="1" w:styleId="1C8322299D241F4998BC694E88F78EA7">
    <w:name w:val="1C8322299D241F4998BC694E88F78EA7"/>
  </w:style>
  <w:style w:type="paragraph" w:customStyle="1" w:styleId="F833B2628F28D242B48650E3798A7D38">
    <w:name w:val="F833B2628F28D242B48650E3798A7D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12</TotalTime>
  <Pages>1</Pages>
  <Words>327</Words>
  <Characters>1866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Naina Sai</dc:creator>
  <cp:keywords/>
  <dc:description/>
  <cp:lastModifiedBy>Tipparti, Naina Sai</cp:lastModifiedBy>
  <cp:revision>1</cp:revision>
  <dcterms:created xsi:type="dcterms:W3CDTF">2017-03-07T01:52:00Z</dcterms:created>
  <dcterms:modified xsi:type="dcterms:W3CDTF">2017-03-07T02:08:00Z</dcterms:modified>
</cp:coreProperties>
</file>